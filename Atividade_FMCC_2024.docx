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Atividade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Prof. Dr. Nelson José Freitas da Silveira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Fundamentos Matemáticos para a Ciência da Computação</w:t>
      </w:r>
    </w:p>
    <w:p>
      <w:pPr>
        <w:pStyle w:val="Normal"/>
        <w:jc w:val="center"/>
        <w:rPr>
          <w:b/>
          <w:b/>
        </w:rPr>
      </w:pPr>
      <w:r>
        <w:rPr>
          <w:b/>
          <w:sz w:val="20"/>
          <w:szCs w:val="20"/>
        </w:rPr>
        <w:t xml:space="preserve">Curso de Ciência da Computação – Data: </w:t>
      </w:r>
      <w:r>
        <w:rPr>
          <w:b/>
          <w:sz w:val="20"/>
          <w:szCs w:val="20"/>
        </w:rPr>
        <w:t>06/06/2024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sz w:val="20"/>
          <w:szCs w:val="20"/>
          <w:u w:val="single"/>
        </w:rPr>
      </w:pPr>
      <w:r>
        <w:rPr>
          <w:b/>
          <w:bCs/>
          <w:sz w:val="20"/>
          <w:szCs w:val="20"/>
        </w:rPr>
        <w:t>Nome:</w:t>
      </w:r>
      <w:r>
        <w:rPr>
          <w:sz w:val="20"/>
          <w:szCs w:val="20"/>
          <w:u w:val="single"/>
        </w:rPr>
        <w:tab/>
        <w:tab/>
        <w:tab/>
        <w:tab/>
        <w:tab/>
        <w:tab/>
      </w:r>
      <w:r>
        <w:rPr>
          <w:b/>
          <w:bCs/>
          <w:sz w:val="20"/>
          <w:szCs w:val="20"/>
        </w:rPr>
        <w:t>Matrícula: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ListParagraph"/>
        <w:numPr>
          <w:ilvl w:val="0"/>
          <w:numId w:val="2"/>
        </w:numPr>
        <w:spacing w:before="240" w:after="0"/>
        <w:jc w:val="both"/>
        <w:rPr>
          <w:sz w:val="20"/>
          <w:szCs w:val="20"/>
        </w:rPr>
      </w:pPr>
      <w:r>
        <mc:AlternateContent>
          <mc:Choice Requires="wps">
            <w:drawing>
              <wp:anchor behindDoc="0" distT="635" distB="635" distL="37465" distR="3175" simplePos="0" locked="0" layoutInCell="0" allowOverlap="1" relativeHeight="7" wp14:anchorId="45330B97">
                <wp:simplePos x="0" y="0"/>
                <wp:positionH relativeFrom="column">
                  <wp:posOffset>3724275</wp:posOffset>
                </wp:positionH>
                <wp:positionV relativeFrom="paragraph">
                  <wp:posOffset>660400</wp:posOffset>
                </wp:positionV>
                <wp:extent cx="67310" cy="5143500"/>
                <wp:effectExtent l="37465" t="635" r="3175" b="635"/>
                <wp:wrapNone/>
                <wp:docPr id="1" name="Conector de seta ret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7320" cy="51436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de seta reta 7" stroked="t" o:allowincell="f" style="position:absolute;margin-left:293.25pt;margin-top:52pt;width:5.25pt;height:404.95pt;flip:xy;mso-wrap-style:none;v-text-anchor:middle" wp14:anchorId="45330B97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" distB="1905" distL="3175" distR="3810" simplePos="0" locked="0" layoutInCell="0" allowOverlap="1" relativeHeight="10" wp14:anchorId="73737DAE">
                <wp:simplePos x="0" y="0"/>
                <wp:positionH relativeFrom="column">
                  <wp:posOffset>2315210</wp:posOffset>
                </wp:positionH>
                <wp:positionV relativeFrom="paragraph">
                  <wp:posOffset>693420</wp:posOffset>
                </wp:positionV>
                <wp:extent cx="1411605" cy="3293745"/>
                <wp:effectExtent l="3175" t="1905" r="3810" b="1905"/>
                <wp:wrapNone/>
                <wp:docPr id="2" name="Conector re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11560" cy="3293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3pt,54.6pt" to="293.4pt,313.9pt" ID="Conector reto 10" stroked="t" o:allowincell="f" style="position:absolute;flip:x" wp14:anchorId="73737DA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Citar os valores em ângulos, radianos e os respectivos valores para seno, cosseno e tangente dos valores fundamentais usados no círculo trigonométrico abaixo (0°, 30°, 45°, 60° e 90°). Indicar os nomes dos eixos apresentados, assim como todos os itens relacionados ao círculo trigonométrico abaixo.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3175" distB="3175" distL="0" distR="0" simplePos="0" locked="0" layoutInCell="0" allowOverlap="1" relativeHeight="29" wp14:anchorId="001C5DCD">
                <wp:simplePos x="0" y="0"/>
                <wp:positionH relativeFrom="column">
                  <wp:posOffset>3795395</wp:posOffset>
                </wp:positionH>
                <wp:positionV relativeFrom="paragraph">
                  <wp:posOffset>27305</wp:posOffset>
                </wp:positionV>
                <wp:extent cx="925830" cy="635"/>
                <wp:effectExtent l="0" t="3175" r="0" b="3175"/>
                <wp:wrapNone/>
                <wp:docPr id="3" name="Conector reto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8.85pt,2.15pt" to="371.7pt,2.15pt" ID="Conector reto 31" stroked="t" o:allowincell="f" style="position:absolute" wp14:anchorId="001C5DCD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3175" distB="3175" distL="635" distR="635" simplePos="0" locked="0" layoutInCell="0" allowOverlap="1" relativeHeight="19" wp14:anchorId="6EAF9BEE">
                <wp:simplePos x="0" y="0"/>
                <wp:positionH relativeFrom="column">
                  <wp:posOffset>2263775</wp:posOffset>
                </wp:positionH>
                <wp:positionV relativeFrom="paragraph">
                  <wp:posOffset>5715</wp:posOffset>
                </wp:positionV>
                <wp:extent cx="925830" cy="635"/>
                <wp:effectExtent l="635" t="3175" r="635" b="3175"/>
                <wp:wrapNone/>
                <wp:docPr id="4" name="Conector reto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25pt,0.45pt" to="251.1pt,0.45pt" ID="Conector reto 20" stroked="t" o:allowincell="f" style="position:absolute" wp14:anchorId="6EAF9BE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6985" distB="6985" distL="6985" distR="6350" simplePos="0" locked="0" layoutInCell="0" allowOverlap="1" relativeHeight="4" wp14:anchorId="1C53487E">
                <wp:simplePos x="0" y="0"/>
                <wp:positionH relativeFrom="column">
                  <wp:posOffset>1727200</wp:posOffset>
                </wp:positionH>
                <wp:positionV relativeFrom="paragraph">
                  <wp:posOffset>404495</wp:posOffset>
                </wp:positionV>
                <wp:extent cx="2021205" cy="1951355"/>
                <wp:effectExtent l="6985" t="6985" r="6350" b="6985"/>
                <wp:wrapNone/>
                <wp:docPr id="5" name="Fluxograma: Co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040" cy="19512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43729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,10800qy@7@8qx@9@10qy@11@12qx@13@14xe">
                <v:stroke joinstyle="miter"/>
                <v:formulas>
                  <v:f eqn="sumangle 0 45 0"/>
                  <v:f eqn="cos 10800 @0"/>
                  <v:f eqn="sin 10800 @0"/>
                  <v:f eqn="sum 10800 0 @1"/>
                  <v:f eqn="sum 10800 @1 0"/>
                  <v:f eqn="sum 10800 0 @2"/>
                  <v:f eqn="sum 10800 @2 0"/>
                  <v:f eqn="sum 10800 0 0"/>
                  <v:f eqn="sum 0 10800 10800"/>
                  <v:f eqn="sum 10800 @7 0"/>
                  <v:f eqn="sum 10800 @8 0"/>
                  <v:f eqn="sum 0 @9 10800"/>
                  <v:f eqn="sum 10800 @10 0"/>
                  <v:f eqn="sum 0 @11 10800"/>
                  <v:f eqn="sum 0 @12 10800"/>
                </v:formulas>
                <v:path gradientshapeok="t" o:connecttype="rect" textboxrect="@3,@5,@4,@6"/>
              </v:shapetype>
              <v:shape id="shape_0" ID="Fluxograma: Conector 3" path="l-2147483648,-2147483643l-2147483628,-2147483627l-2147483648,-2147483643l-2147483626,-2147483625xe" fillcolor="white" stroked="t" o:allowincell="f" style="position:absolute;margin-left:136pt;margin-top:31.85pt;width:159.1pt;height:153.6pt;mso-wrap-style:none;v-text-anchor:middle" wp14:anchorId="1C53487E" type="_x0000_t120">
                <v:fill o:detectmouseclick="t" type="solid" color2="black"/>
                <v:stroke color="#43729d" weight="12600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37465" distR="20955" simplePos="0" locked="0" layoutInCell="0" allowOverlap="1" relativeHeight="5" wp14:anchorId="0A86A0EA">
                <wp:simplePos x="0" y="0"/>
                <wp:positionH relativeFrom="column">
                  <wp:posOffset>2726055</wp:posOffset>
                </wp:positionH>
                <wp:positionV relativeFrom="paragraph">
                  <wp:posOffset>-126365</wp:posOffset>
                </wp:positionV>
                <wp:extent cx="17780" cy="2486660"/>
                <wp:effectExtent l="37465" t="635" r="20955" b="635"/>
                <wp:wrapNone/>
                <wp:docPr id="6" name="Conector de seta ret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640" cy="24865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4" stroked="t" o:allowincell="f" style="position:absolute;margin-left:214.65pt;margin-top:-10pt;width:1.35pt;height:195.75pt;flip:xy;mso-wrap-style:none;v-text-anchor:middle" wp14:anchorId="0A86A0EA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735" distB="31750" distL="1270" distR="0" simplePos="0" locked="0" layoutInCell="0" allowOverlap="1" relativeHeight="6" wp14:anchorId="0254D17F">
                <wp:simplePos x="0" y="0"/>
                <wp:positionH relativeFrom="column">
                  <wp:posOffset>1725930</wp:posOffset>
                </wp:positionH>
                <wp:positionV relativeFrom="paragraph">
                  <wp:posOffset>1381760</wp:posOffset>
                </wp:positionV>
                <wp:extent cx="2667635" cy="5715"/>
                <wp:effectExtent l="1270" t="38735" r="0" b="31750"/>
                <wp:wrapNone/>
                <wp:docPr id="7" name="Conector de seta ret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600" cy="57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6" stroked="t" o:allowincell="f" style="position:absolute;margin-left:135.9pt;margin-top:108.8pt;width:210pt;height:0.4pt;flip:y;mso-wrap-style:none;v-text-anchor:middle" wp14:anchorId="0254D17F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3175" distL="1270" distR="1270" simplePos="0" locked="0" layoutInCell="0" allowOverlap="1" relativeHeight="8" wp14:anchorId="7B91E8C5">
                <wp:simplePos x="0" y="0"/>
                <wp:positionH relativeFrom="column">
                  <wp:posOffset>1814195</wp:posOffset>
                </wp:positionH>
                <wp:positionV relativeFrom="paragraph">
                  <wp:posOffset>945515</wp:posOffset>
                </wp:positionV>
                <wp:extent cx="1932940" cy="838200"/>
                <wp:effectExtent l="1270" t="3175" r="1270" b="3175"/>
                <wp:wrapNone/>
                <wp:docPr id="8" name="Conector re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32840" cy="838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2.85pt,74.45pt" to="295pt,140.4pt" ID="Conector reto 8" stroked="t" o:allowincell="f" style="position:absolute;flip:y" wp14:anchorId="7B91E8C5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2540" distB="2540" distL="2540" distR="2540" simplePos="0" locked="0" layoutInCell="0" allowOverlap="1" relativeHeight="9" wp14:anchorId="1D602544">
                <wp:simplePos x="0" y="0"/>
                <wp:positionH relativeFrom="column">
                  <wp:posOffset>2059305</wp:posOffset>
                </wp:positionH>
                <wp:positionV relativeFrom="paragraph">
                  <wp:posOffset>339725</wp:posOffset>
                </wp:positionV>
                <wp:extent cx="1671320" cy="1769110"/>
                <wp:effectExtent l="2540" t="2540" r="2540" b="2540"/>
                <wp:wrapNone/>
                <wp:docPr id="9" name="Conector re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71480" cy="1769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2.15pt,26.75pt" to="293.7pt,166pt" ID="Conector reto 9" stroked="t" o:allowincell="f" style="position:absolute;flip:x" wp14:anchorId="1D602544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1270" distL="3175" distR="3175" simplePos="0" locked="0" layoutInCell="0" allowOverlap="1" relativeHeight="11" wp14:anchorId="5BDB997A">
                <wp:simplePos x="0" y="0"/>
                <wp:positionH relativeFrom="column">
                  <wp:posOffset>2379345</wp:posOffset>
                </wp:positionH>
                <wp:positionV relativeFrom="paragraph">
                  <wp:posOffset>459105</wp:posOffset>
                </wp:positionV>
                <wp:extent cx="1415415" cy="3686810"/>
                <wp:effectExtent l="3175" t="1270" r="3175" b="1270"/>
                <wp:wrapNone/>
                <wp:docPr id="10" name="Conector re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520" cy="3686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7.35pt,36.15pt" to="298.75pt,326.4pt" ID="Conector reto 12" stroked="t" o:allowincell="f" style="position:absolute" wp14:anchorId="5BDB997A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2540" distB="2540" distL="2540" distR="2540" simplePos="0" locked="0" layoutInCell="0" allowOverlap="1" relativeHeight="12" wp14:anchorId="154F26C9">
                <wp:simplePos x="0" y="0"/>
                <wp:positionH relativeFrom="column">
                  <wp:posOffset>2012315</wp:posOffset>
                </wp:positionH>
                <wp:positionV relativeFrom="paragraph">
                  <wp:posOffset>697865</wp:posOffset>
                </wp:positionV>
                <wp:extent cx="1758950" cy="1665605"/>
                <wp:effectExtent l="2540" t="2540" r="2540" b="2540"/>
                <wp:wrapNone/>
                <wp:docPr id="11" name="Conector re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60" cy="1665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8.45pt,54.95pt" to="296.9pt,186.05pt" ID="Conector reto 13" stroked="t" o:allowincell="f" style="position:absolute" wp14:anchorId="154F26C9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810" distL="1270" distR="1270" simplePos="0" locked="0" layoutInCell="0" allowOverlap="1" relativeHeight="13" wp14:anchorId="15E36AB6">
                <wp:simplePos x="0" y="0"/>
                <wp:positionH relativeFrom="column">
                  <wp:posOffset>1797050</wp:posOffset>
                </wp:positionH>
                <wp:positionV relativeFrom="paragraph">
                  <wp:posOffset>1012190</wp:posOffset>
                </wp:positionV>
                <wp:extent cx="1973580" cy="791845"/>
                <wp:effectExtent l="1270" t="3175" r="1270" b="3810"/>
                <wp:wrapNone/>
                <wp:docPr id="12" name="Conector reto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20" cy="792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1.5pt,79.7pt" to="296.85pt,142pt" ID="Conector reto 14" stroked="t" o:allowincell="f" style="position:absolute" wp14:anchorId="15E36AB6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810" distL="635" distR="0" simplePos="0" locked="0" layoutInCell="0" allowOverlap="1" relativeHeight="14" wp14:anchorId="3DFD5280">
                <wp:simplePos x="0" y="0"/>
                <wp:positionH relativeFrom="column">
                  <wp:posOffset>701675</wp:posOffset>
                </wp:positionH>
                <wp:positionV relativeFrom="paragraph">
                  <wp:posOffset>1390015</wp:posOffset>
                </wp:positionV>
                <wp:extent cx="925830" cy="0"/>
                <wp:effectExtent l="635" t="3810" r="0" b="3810"/>
                <wp:wrapNone/>
                <wp:docPr id="13" name="Conector reto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25pt,109.45pt" to="128.1pt,109.45pt" ID="Conector reto 15" stroked="t" o:allowincell="f" style="position:absolute" wp14:anchorId="3DFD5280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175" distL="635" distR="635" simplePos="0" locked="0" layoutInCell="0" allowOverlap="1" relativeHeight="15" wp14:anchorId="07A659D1">
                <wp:simplePos x="0" y="0"/>
                <wp:positionH relativeFrom="column">
                  <wp:posOffset>813435</wp:posOffset>
                </wp:positionH>
                <wp:positionV relativeFrom="paragraph">
                  <wp:posOffset>1798320</wp:posOffset>
                </wp:positionV>
                <wp:extent cx="925830" cy="635"/>
                <wp:effectExtent l="635" t="3810" r="635" b="3175"/>
                <wp:wrapNone/>
                <wp:docPr id="14" name="Conector ret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4.05pt,141.6pt" to="136.9pt,141.6pt" ID="Conector reto 16" stroked="t" o:allowincell="f" style="position:absolute" wp14:anchorId="07A659D1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810" distL="0" distR="0" simplePos="0" locked="0" layoutInCell="0" allowOverlap="1" relativeHeight="23" wp14:anchorId="1E493F2E">
                <wp:simplePos x="0" y="0"/>
                <wp:positionH relativeFrom="column">
                  <wp:posOffset>3888105</wp:posOffset>
                </wp:positionH>
                <wp:positionV relativeFrom="paragraph">
                  <wp:posOffset>4192270</wp:posOffset>
                </wp:positionV>
                <wp:extent cx="925830" cy="635"/>
                <wp:effectExtent l="0" t="3175" r="0" b="3810"/>
                <wp:wrapNone/>
                <wp:docPr id="15" name="Conector re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6.15pt,330.1pt" to="379pt,330.1pt" ID="Conector reto 2" stroked="t" o:allowincell="f" style="position:absolute" wp14:anchorId="1E493F2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810" distL="635" distR="635" simplePos="0" locked="0" layoutInCell="0" allowOverlap="1" relativeHeight="24" wp14:anchorId="481EEBC8">
                <wp:simplePos x="0" y="0"/>
                <wp:positionH relativeFrom="column">
                  <wp:posOffset>3858895</wp:posOffset>
                </wp:positionH>
                <wp:positionV relativeFrom="paragraph">
                  <wp:posOffset>2376170</wp:posOffset>
                </wp:positionV>
                <wp:extent cx="925830" cy="0"/>
                <wp:effectExtent l="635" t="3810" r="635" b="3810"/>
                <wp:wrapNone/>
                <wp:docPr id="16" name="Conector re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.85pt,187.1pt" to="376.7pt,187.1pt" ID="Conector reto 1" stroked="t" o:allowincell="f" style="position:absolute" wp14:anchorId="481EEBC8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810" distL="0" distR="0" simplePos="0" locked="0" layoutInCell="0" allowOverlap="1" relativeHeight="25" wp14:anchorId="736CFC7E">
                <wp:simplePos x="0" y="0"/>
                <wp:positionH relativeFrom="column">
                  <wp:posOffset>3847465</wp:posOffset>
                </wp:positionH>
                <wp:positionV relativeFrom="paragraph">
                  <wp:posOffset>1811020</wp:posOffset>
                </wp:positionV>
                <wp:extent cx="925830" cy="635"/>
                <wp:effectExtent l="0" t="3810" r="0" b="3810"/>
                <wp:wrapNone/>
                <wp:docPr id="17" name="Conector re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2.95pt,142.6pt" to="375.8pt,142.6pt" ID="Conector reto 26" stroked="t" o:allowincell="f" style="position:absolute" wp14:anchorId="736CFC7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810" distL="635" distR="635" simplePos="0" locked="0" layoutInCell="0" allowOverlap="1" relativeHeight="27" wp14:anchorId="5CD2E487">
                <wp:simplePos x="0" y="0"/>
                <wp:positionH relativeFrom="column">
                  <wp:posOffset>3848100</wp:posOffset>
                </wp:positionH>
                <wp:positionV relativeFrom="paragraph">
                  <wp:posOffset>931545</wp:posOffset>
                </wp:positionV>
                <wp:extent cx="925830" cy="635"/>
                <wp:effectExtent l="635" t="3810" r="635" b="3810"/>
                <wp:wrapNone/>
                <wp:docPr id="18" name="Conector ret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3pt,73.35pt" to="375.85pt,73.35pt" ID="Conector reto 28" stroked="t" o:allowincell="f" style="position:absolute" wp14:anchorId="5CD2E487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810" distL="0" distR="0" simplePos="0" locked="0" layoutInCell="0" allowOverlap="1" relativeHeight="28" wp14:anchorId="6288D82B">
                <wp:simplePos x="0" y="0"/>
                <wp:positionH relativeFrom="column">
                  <wp:posOffset>3824605</wp:posOffset>
                </wp:positionH>
                <wp:positionV relativeFrom="paragraph">
                  <wp:posOffset>332105</wp:posOffset>
                </wp:positionV>
                <wp:extent cx="925830" cy="635"/>
                <wp:effectExtent l="0" t="3810" r="0" b="3810"/>
                <wp:wrapNone/>
                <wp:docPr id="19" name="Conector ret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1.15pt,26.15pt" to="374pt,26.15pt" ID="Conector reto 29" stroked="t" o:allowincell="f" style="position:absolute" wp14:anchorId="6288D82B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ind w:left="360" w:hanging="0"/>
        <w:rPr>
          <w:sz w:val="18"/>
          <w:szCs w:val="18"/>
        </w:rPr>
      </w:pPr>
      <w:r>
        <w:rPr>
          <w:sz w:val="18"/>
          <w:szCs w:val="18"/>
        </w:rPr>
        <w:tab/>
        <w:tab/>
      </w:r>
    </w:p>
    <w:p>
      <w:pPr>
        <w:pStyle w:val="Normal"/>
        <w:ind w:left="360" w:hanging="0"/>
        <w:rPr>
          <w:sz w:val="18"/>
          <w:szCs w:val="18"/>
        </w:rPr>
      </w:pPr>
      <w:r>
        <w:rPr/>
        <mc:AlternateContent>
          <mc:Choice Requires="wps">
            <w:drawing>
              <wp:anchor behindDoc="0" distT="3175" distB="3175" distL="635" distR="635" simplePos="0" locked="0" layoutInCell="0" allowOverlap="1" relativeHeight="16" wp14:anchorId="1BBD046B">
                <wp:simplePos x="0" y="0"/>
                <wp:positionH relativeFrom="column">
                  <wp:posOffset>1115695</wp:posOffset>
                </wp:positionH>
                <wp:positionV relativeFrom="paragraph">
                  <wp:posOffset>1799590</wp:posOffset>
                </wp:positionV>
                <wp:extent cx="925830" cy="635"/>
                <wp:effectExtent l="635" t="3175" r="635" b="3175"/>
                <wp:wrapNone/>
                <wp:docPr id="20" name="Conector reto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85pt,141.7pt" to="160.7pt,141.7pt" ID="Conector reto 17" stroked="t" o:allowincell="f" style="position:absolute" wp14:anchorId="1BBD046B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635" distR="635" simplePos="0" locked="0" layoutInCell="0" allowOverlap="1" relativeHeight="17" wp14:anchorId="3984E70B">
                <wp:simplePos x="0" y="0"/>
                <wp:positionH relativeFrom="column">
                  <wp:posOffset>1364615</wp:posOffset>
                </wp:positionH>
                <wp:positionV relativeFrom="paragraph">
                  <wp:posOffset>2069465</wp:posOffset>
                </wp:positionV>
                <wp:extent cx="925195" cy="635"/>
                <wp:effectExtent l="635" t="3175" r="635" b="3175"/>
                <wp:wrapNone/>
                <wp:docPr id="21" name="Conector reto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7.45pt,162.95pt" to="180.25pt,162.95pt" ID="Conector reto 18" stroked="t" o:allowincell="f" style="position:absolute" wp14:anchorId="3984E70B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175" distL="0" distR="0" simplePos="0" locked="0" layoutInCell="0" allowOverlap="1" relativeHeight="18" wp14:anchorId="31ECA259">
                <wp:simplePos x="0" y="0"/>
                <wp:positionH relativeFrom="margin">
                  <wp:posOffset>2263775</wp:posOffset>
                </wp:positionH>
                <wp:positionV relativeFrom="paragraph">
                  <wp:posOffset>2316480</wp:posOffset>
                </wp:positionV>
                <wp:extent cx="925830" cy="635"/>
                <wp:effectExtent l="0" t="3175" r="0" b="3175"/>
                <wp:wrapNone/>
                <wp:docPr id="22" name="Conector reto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25pt,182.4pt" to="251.1pt,182.4pt" ID="Conector reto 19" stroked="t" o:allowincell="f" style="position:absolute;mso-position-horizontal-relative:margin" wp14:anchorId="31ECA259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810" distL="635" distR="635" simplePos="0" locked="0" layoutInCell="0" allowOverlap="1" relativeHeight="20" wp14:anchorId="12854AA5">
                <wp:simplePos x="0" y="0"/>
                <wp:positionH relativeFrom="column">
                  <wp:posOffset>848995</wp:posOffset>
                </wp:positionH>
                <wp:positionV relativeFrom="paragraph">
                  <wp:posOffset>704215</wp:posOffset>
                </wp:positionV>
                <wp:extent cx="925830" cy="0"/>
                <wp:effectExtent l="635" t="3810" r="635" b="3810"/>
                <wp:wrapNone/>
                <wp:docPr id="23" name="Conector reto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6.85pt,55.45pt" to="139.7pt,55.45pt" ID="Conector reto 21" stroked="t" o:allowincell="f" style="position:absolute" wp14:anchorId="12854AA5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810" distL="635" distR="635" simplePos="0" locked="0" layoutInCell="0" allowOverlap="1" relativeHeight="21" wp14:anchorId="568B987D">
                <wp:simplePos x="0" y="0"/>
                <wp:positionH relativeFrom="column">
                  <wp:posOffset>1058545</wp:posOffset>
                </wp:positionH>
                <wp:positionV relativeFrom="paragraph">
                  <wp:posOffset>386715</wp:posOffset>
                </wp:positionV>
                <wp:extent cx="925830" cy="635"/>
                <wp:effectExtent l="635" t="3175" r="635" b="3810"/>
                <wp:wrapNone/>
                <wp:docPr id="24" name="Conector ret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3.35pt,30.45pt" to="156.2pt,30.45pt" ID="Conector reto 22" stroked="t" o:allowincell="f" style="position:absolute" wp14:anchorId="568B987D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75" distB="3810" distL="0" distR="0" simplePos="0" locked="0" layoutInCell="0" allowOverlap="1" relativeHeight="22" wp14:anchorId="387156EE">
                <wp:simplePos x="0" y="0"/>
                <wp:positionH relativeFrom="column">
                  <wp:posOffset>1452880</wp:posOffset>
                </wp:positionH>
                <wp:positionV relativeFrom="paragraph">
                  <wp:posOffset>133985</wp:posOffset>
                </wp:positionV>
                <wp:extent cx="925830" cy="635"/>
                <wp:effectExtent l="0" t="3175" r="0" b="3810"/>
                <wp:wrapNone/>
                <wp:docPr id="25" name="Conector ret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4.4pt,10.55pt" to="187.25pt,10.55pt" ID="Conector reto 23" stroked="t" o:allowincell="f" style="position:absolute" wp14:anchorId="387156EE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" distB="3810" distL="635" distR="635" simplePos="0" locked="0" layoutInCell="0" allowOverlap="1" relativeHeight="26" wp14:anchorId="10364AB7">
                <wp:simplePos x="0" y="0"/>
                <wp:positionH relativeFrom="margin">
                  <wp:posOffset>4447540</wp:posOffset>
                </wp:positionH>
                <wp:positionV relativeFrom="paragraph">
                  <wp:posOffset>1078865</wp:posOffset>
                </wp:positionV>
                <wp:extent cx="925830" cy="635"/>
                <wp:effectExtent l="635" t="3810" r="635" b="3810"/>
                <wp:wrapNone/>
                <wp:docPr id="26" name="Conector ret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2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0.2pt,84.95pt" to="423.05pt,84.95pt" ID="Conector reto 27" stroked="t" o:allowincell="f" style="position:absolute;mso-position-horizontal-relative:margin" wp14:anchorId="10364AB7">
                <v:stroke color="#5b9bd5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headerReference w:type="default" r:id="rId2"/>
      <w:type w:val="nextPage"/>
      <w:pgSz w:w="11906" w:h="16838"/>
      <w:pgMar w:left="1701" w:right="1701" w:gutter="0" w:header="540" w:top="2157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 2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503" w:type="dxa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noHBand="0" w:noVBand="0" w:firstColumn="0" w:lastRow="0" w:lastColumn="0" w:firstRow="0"/>
    </w:tblPr>
    <w:tblGrid>
      <w:gridCol w:w="1693"/>
      <w:gridCol w:w="5117"/>
      <w:gridCol w:w="1693"/>
    </w:tblGrid>
    <w:tr>
      <w:trPr/>
      <w:tc>
        <w:tcPr>
          <w:tcW w:w="1693" w:type="dxa"/>
          <w:tcBorders/>
          <w:shd w:color="auto" w:fill="auto" w:val="clear"/>
          <w:vAlign w:val="center"/>
        </w:tcPr>
        <w:p>
          <w:pPr>
            <w:pStyle w:val="Contedodatabela"/>
            <w:widowControl w:val="false"/>
            <w:snapToGrid w:val="false"/>
            <w:jc w:val="center"/>
            <w:rPr>
              <w:rFonts w:ascii="Arial" w:hAnsi="Arial" w:cs="Arial"/>
              <w:b/>
              <w:b/>
              <w:bCs/>
              <w:sz w:val="20"/>
            </w:rPr>
          </w:pPr>
          <w:r>
            <w:rPr/>
            <w:drawing>
              <wp:inline distT="0" distB="0" distL="0" distR="0">
                <wp:extent cx="678180" cy="673100"/>
                <wp:effectExtent l="0" t="0" r="0" b="0"/>
                <wp:docPr id="27" name="Imagem 2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magem 2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8180" cy="67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tcBorders/>
          <w:shd w:color="auto" w:fill="auto" w:val="clear"/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  <w:b/>
              <w:b/>
              <w:bCs/>
              <w:sz w:val="20"/>
            </w:rPr>
          </w:pPr>
          <w:r>
            <w:rPr>
              <w:rFonts w:cs="Arial" w:ascii="Arial" w:hAnsi="Arial"/>
              <w:b/>
              <w:bCs/>
              <w:sz w:val="20"/>
            </w:rPr>
            <w:t>MINISTÉRIO DA EDUCAÇÃO</w:t>
          </w:r>
        </w:p>
        <w:p>
          <w:pPr>
            <w:pStyle w:val="Normal"/>
            <w:widowControl w:val="false"/>
            <w:jc w:val="center"/>
            <w:rPr>
              <w:rFonts w:ascii="Arial" w:hAnsi="Arial" w:cs="Arial"/>
              <w:b/>
              <w:b/>
              <w:bCs/>
              <w:sz w:val="20"/>
            </w:rPr>
          </w:pPr>
          <w:r>
            <w:rPr>
              <w:rFonts w:cs="Arial" w:ascii="Arial" w:hAnsi="Arial"/>
              <w:b/>
              <w:bCs/>
              <w:sz w:val="20"/>
            </w:rPr>
            <w:t>Universidade Federal de Alfenas . Unifal-MG</w:t>
          </w:r>
        </w:p>
        <w:p>
          <w:pPr>
            <w:pStyle w:val="Normal"/>
            <w:widowControl w:val="false"/>
            <w:jc w:val="center"/>
            <w:rPr>
              <w:rFonts w:ascii="Arial" w:hAnsi="Arial" w:cs="Arial"/>
              <w:sz w:val="14"/>
            </w:rPr>
          </w:pPr>
          <w:r>
            <w:rPr>
              <w:rFonts w:cs="Arial" w:ascii="Arial" w:hAnsi="Arial"/>
              <w:sz w:val="14"/>
            </w:rPr>
            <w:t>Rua Gabriel Monteiro da Silva, 700   .   Alfenas/MG   .   CEP 37130-000</w:t>
          </w:r>
        </w:p>
        <w:p>
          <w:pPr>
            <w:pStyle w:val="Normal"/>
            <w:widowControl w:val="false"/>
            <w:jc w:val="center"/>
            <w:rPr>
              <w:rFonts w:ascii="Arial" w:hAnsi="Arial" w:cs="Arial"/>
              <w:sz w:val="14"/>
            </w:rPr>
          </w:pPr>
          <w:r>
            <w:rPr>
              <w:rFonts w:cs="Arial" w:ascii="Arial" w:hAnsi="Arial"/>
              <w:sz w:val="14"/>
            </w:rPr>
            <w:t>Fone: (35) 3299-1000 . Fax: (35) 3299-1063</w:t>
          </w:r>
        </w:p>
      </w:tc>
      <w:tc>
        <w:tcPr>
          <w:tcW w:w="1693" w:type="dxa"/>
          <w:tcBorders/>
          <w:shd w:color="auto" w:fill="auto" w:val="clear"/>
          <w:vAlign w:val="center"/>
        </w:tcPr>
        <w:p>
          <w:pPr>
            <w:pStyle w:val="Contedodatabela"/>
            <w:widowControl w:val="false"/>
            <w:snapToGrid w:val="false"/>
            <w:jc w:val="center"/>
            <w:rPr/>
          </w:pPr>
          <w:r>
            <w:rPr/>
            <w:drawing>
              <wp:inline distT="0" distB="0" distL="0" distR="0">
                <wp:extent cx="843915" cy="673100"/>
                <wp:effectExtent l="0" t="0" r="0" b="0"/>
                <wp:docPr id="28" name="Imagem 2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m 2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3915" cy="67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alho"/>
      <w:tabs>
        <w:tab w:val="clear" w:pos="4419"/>
        <w:tab w:val="clear" w:pos="8838"/>
        <w:tab w:val="center" w:pos="4599" w:leader="none"/>
        <w:tab w:val="right" w:pos="9018" w:leader="none"/>
      </w:tabs>
      <w:ind w:right="-855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9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ar-SA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7z0" w:customStyle="1">
    <w:name w:val="WW8Num7z0"/>
    <w:qFormat/>
    <w:rPr>
      <w:rFonts w:ascii="Wingdings 2" w:hAnsi="Wingdings 2" w:cs="OpenSymbol"/>
    </w:rPr>
  </w:style>
  <w:style w:type="character" w:styleId="WW8Num7z1" w:customStyle="1">
    <w:name w:val="WW8Num7z1"/>
    <w:qFormat/>
    <w:rPr>
      <w:rFonts w:ascii="OpenSymbol" w:hAnsi="OpenSymbol" w:cs="OpenSymbol"/>
    </w:rPr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Fontepargpadro1" w:customStyle="1">
    <w:name w:val="Fonte parág. padrão1"/>
    <w:qFormat/>
    <w:rPr/>
  </w:style>
  <w:style w:type="character" w:styleId="WWFontepargpadro" w:customStyle="1">
    <w:name w:val="WW-Fonte parág. padrão"/>
    <w:qFormat/>
    <w:rPr/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PlaceholderText">
    <w:name w:val="Placeholder Text"/>
    <w:uiPriority w:val="99"/>
    <w:semiHidden/>
    <w:qFormat/>
    <w:rsid w:val="008336f3"/>
    <w:rPr>
      <w:color w:val="80808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d43adb"/>
    <w:rPr>
      <w:rFonts w:ascii="Segoe UI" w:hAnsi="Segoe UI" w:cs="Segoe UI"/>
      <w:sz w:val="18"/>
      <w:szCs w:val="18"/>
      <w:lang w:eastAsia="ar-SA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Tahoma"/>
    </w:rPr>
  </w:style>
  <w:style w:type="paragraph" w:styleId="Ttulo11" w:customStyle="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Captulo" w:customStyle="1">
    <w:name w:val="Capítulo"/>
    <w:basedOn w:val="Normal"/>
    <w:next w:val="Corpodotexto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Contedodoquadro" w:customStyle="1">
    <w:name w:val="Conteúdo do quadro"/>
    <w:basedOn w:val="Corpodotexto"/>
    <w:qFormat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Contedodetabela" w:customStyle="1">
    <w:name w:val="Conteúdo de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etabe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e45ea"/>
    <w:pPr>
      <w:ind w:left="708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43adb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55D7D-E4B9-4469-A1D3-29DDFF8E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Prova2-FMCC_2017</Template>
  <TotalTime>160</TotalTime>
  <Application>LibreOffice/7.3.7.2$Linux_X86_64 LibreOffice_project/30$Build-2</Application>
  <AppVersion>15.0000</AppVersion>
  <Pages>1</Pages>
  <Words>97</Words>
  <Characters>550</Characters>
  <CharactersWithSpaces>656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2017-07-18T18:47:00Z</dcterms:created>
  <dc:creator>Nelson</dc:creator>
  <dc:description/>
  <dc:language>pt-BR</dc:language>
  <cp:lastModifiedBy/>
  <cp:lastPrinted>2017-07-18T21:18:00Z</cp:lastPrinted>
  <dcterms:modified xsi:type="dcterms:W3CDTF">2024-06-06T11:04:54Z</dcterms:modified>
  <cp:revision>48</cp:revision>
  <dc:subject/>
  <dc:title>Prova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